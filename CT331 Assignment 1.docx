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590" w:rsidRDefault="00691590" w:rsidP="00E318EF">
      <w:r>
        <w:t>Andre Godinez</w:t>
      </w:r>
    </w:p>
    <w:p w:rsidR="00691590" w:rsidRDefault="00691590" w:rsidP="00E318EF">
      <w:r>
        <w:t>15460718</w:t>
      </w:r>
    </w:p>
    <w:p w:rsidR="00691590" w:rsidRDefault="00691590" w:rsidP="00E318EF">
      <w:hyperlink r:id="rId5" w:history="1">
        <w:r w:rsidRPr="00691590">
          <w:rPr>
            <w:rStyle w:val="Hyperlink"/>
          </w:rPr>
          <w:t>https://github.com/Ajguy97/ct331_ass</w:t>
        </w:r>
        <w:r w:rsidRPr="00691590">
          <w:rPr>
            <w:rStyle w:val="Hyperlink"/>
          </w:rPr>
          <w:t>i</w:t>
        </w:r>
        <w:r w:rsidRPr="00691590">
          <w:rPr>
            <w:rStyle w:val="Hyperlink"/>
          </w:rPr>
          <w:t>gnment1</w:t>
        </w:r>
      </w:hyperlink>
    </w:p>
    <w:p w:rsidR="00691590" w:rsidRPr="001D0478" w:rsidRDefault="00691590" w:rsidP="00E318EF">
      <w:pPr>
        <w:rPr>
          <w:b/>
        </w:rPr>
      </w:pPr>
      <w:r w:rsidRPr="001D0478">
        <w:rPr>
          <w:b/>
        </w:rPr>
        <w:t>Question 1:</w:t>
      </w:r>
    </w:p>
    <w:p w:rsidR="00691590" w:rsidRPr="001D0478" w:rsidRDefault="00691590" w:rsidP="00E318EF">
      <w:pPr>
        <w:rPr>
          <w:b/>
        </w:rPr>
      </w:pPr>
      <w:r w:rsidRPr="001D0478">
        <w:rPr>
          <w:b/>
        </w:rPr>
        <w:t>(a)</w:t>
      </w:r>
    </w:p>
    <w:p w:rsidR="00691590" w:rsidRDefault="00691590" w:rsidP="00E318EF">
      <w:r>
        <w:t>Screen shot of code :</w:t>
      </w:r>
    </w:p>
    <w:p w:rsidR="00691590" w:rsidRDefault="00691590" w:rsidP="00E318EF">
      <w:r>
        <w:rPr>
          <w:noProof/>
          <w:lang w:eastAsia="en-GB"/>
        </w:rPr>
        <w:drawing>
          <wp:inline distT="0" distB="0" distL="0" distR="0" wp14:anchorId="6D62B80A" wp14:editId="2AB5FACD">
            <wp:extent cx="4591050" cy="2612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4844" cy="2643537"/>
                    </a:xfrm>
                    <a:prstGeom prst="rect">
                      <a:avLst/>
                    </a:prstGeom>
                  </pic:spPr>
                </pic:pic>
              </a:graphicData>
            </a:graphic>
          </wp:inline>
        </w:drawing>
      </w:r>
    </w:p>
    <w:p w:rsidR="00691590" w:rsidRDefault="00691590" w:rsidP="00E318EF">
      <w:r>
        <w:t>Screen shot of cmd line output:</w:t>
      </w:r>
    </w:p>
    <w:p w:rsidR="00691590" w:rsidRDefault="00691590" w:rsidP="00E318EF">
      <w:r>
        <w:rPr>
          <w:noProof/>
          <w:lang w:eastAsia="en-GB"/>
        </w:rPr>
        <w:drawing>
          <wp:inline distT="0" distB="0" distL="0" distR="0" wp14:anchorId="2BA23ADC" wp14:editId="43AE4311">
            <wp:extent cx="4381500" cy="119286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206" cy="1208307"/>
                    </a:xfrm>
                    <a:prstGeom prst="rect">
                      <a:avLst/>
                    </a:prstGeom>
                  </pic:spPr>
                </pic:pic>
              </a:graphicData>
            </a:graphic>
          </wp:inline>
        </w:drawing>
      </w:r>
    </w:p>
    <w:p w:rsidR="00691590" w:rsidRDefault="00691590" w:rsidP="00691590">
      <w:r>
        <w:t xml:space="preserve">(b) </w:t>
      </w:r>
      <w:r>
        <w:t xml:space="preserve"> Comment on results.</w:t>
      </w:r>
    </w:p>
    <w:p w:rsidR="00691590" w:rsidRDefault="00691590" w:rsidP="00691590">
      <w:r>
        <w:t xml:space="preserve">All data types shown have the same size. For int </w:t>
      </w:r>
      <w:r w:rsidR="00364D48">
        <w:t>and long and other data types sizes are either 4 or 8 bytes depending on cpu architecture 32 bit on 64 bit and compiler settings. The same for pointers where the size is platform dependent on the computers processor architecture and the amount of bits you compile with. In this case my cpu is 64 bit but my visual studio is compiling in 32 bits therefore the sizes of all the pointers are 4. (in most cases 32 bits have size 4 bytes and 64 bits have 8 bytes.)</w:t>
      </w:r>
    </w:p>
    <w:p w:rsidR="001D0478" w:rsidRDefault="001D0478" w:rsidP="00E318EF"/>
    <w:p w:rsidR="001D0478" w:rsidRDefault="001D0478" w:rsidP="00E318EF"/>
    <w:p w:rsidR="001D0478" w:rsidRDefault="001D0478" w:rsidP="00E318EF"/>
    <w:p w:rsidR="001D0478" w:rsidRDefault="001D0478" w:rsidP="00E318EF">
      <w:pPr>
        <w:rPr>
          <w:b/>
        </w:rPr>
      </w:pPr>
    </w:p>
    <w:p w:rsidR="001D0478" w:rsidRDefault="001D0478" w:rsidP="00E318EF">
      <w:pPr>
        <w:rPr>
          <w:b/>
        </w:rPr>
      </w:pPr>
    </w:p>
    <w:p w:rsidR="001D0478" w:rsidRDefault="001D0478" w:rsidP="00E318EF">
      <w:pPr>
        <w:rPr>
          <w:b/>
        </w:rPr>
      </w:pPr>
    </w:p>
    <w:p w:rsidR="001D0478" w:rsidRDefault="001D0478" w:rsidP="00E318EF">
      <w:pPr>
        <w:rPr>
          <w:b/>
        </w:rPr>
      </w:pPr>
    </w:p>
    <w:p w:rsidR="001D0478" w:rsidRDefault="001D0478" w:rsidP="00E318EF">
      <w:pPr>
        <w:rPr>
          <w:b/>
        </w:rPr>
      </w:pPr>
    </w:p>
    <w:p w:rsidR="00691590" w:rsidRPr="001D0478" w:rsidRDefault="00691590" w:rsidP="00E318EF">
      <w:pPr>
        <w:rPr>
          <w:b/>
        </w:rPr>
      </w:pPr>
      <w:r w:rsidRPr="001D0478">
        <w:rPr>
          <w:b/>
        </w:rPr>
        <w:lastRenderedPageBreak/>
        <w:t>Question 2:</w:t>
      </w:r>
    </w:p>
    <w:p w:rsidR="001D0478" w:rsidRDefault="00691590" w:rsidP="00691590">
      <w:r>
        <w:t>Screen shot of code :</w:t>
      </w:r>
    </w:p>
    <w:p w:rsidR="00364D48" w:rsidRDefault="00364D48" w:rsidP="00691590">
      <w:pPr>
        <w:rPr>
          <w:b/>
        </w:rPr>
      </w:pPr>
      <w:r w:rsidRPr="001D0478">
        <w:rPr>
          <w:b/>
        </w:rPr>
        <w:t>Linkedlist.c  added code</w:t>
      </w:r>
    </w:p>
    <w:p w:rsidR="001D0478" w:rsidRPr="001D0478" w:rsidRDefault="001D0478" w:rsidP="00691590">
      <w:pPr>
        <w:rPr>
          <w:b/>
        </w:rPr>
      </w:pPr>
      <w:r>
        <w:rPr>
          <w:noProof/>
          <w:lang w:eastAsia="en-GB"/>
        </w:rPr>
        <w:drawing>
          <wp:inline distT="0" distB="0" distL="0" distR="0" wp14:anchorId="008938CE" wp14:editId="024A8FCB">
            <wp:extent cx="6143625" cy="826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3625" cy="8267700"/>
                    </a:xfrm>
                    <a:prstGeom prst="rect">
                      <a:avLst/>
                    </a:prstGeom>
                  </pic:spPr>
                </pic:pic>
              </a:graphicData>
            </a:graphic>
          </wp:inline>
        </w:drawing>
      </w:r>
    </w:p>
    <w:p w:rsidR="00364D48" w:rsidRDefault="00364D48" w:rsidP="00691590"/>
    <w:p w:rsidR="001D0478" w:rsidRDefault="001D0478" w:rsidP="00691590">
      <w:pPr>
        <w:rPr>
          <w:b/>
        </w:rPr>
      </w:pPr>
    </w:p>
    <w:p w:rsidR="00364D48" w:rsidRPr="001D0478" w:rsidRDefault="00364D48" w:rsidP="00691590">
      <w:pPr>
        <w:rPr>
          <w:b/>
        </w:rPr>
      </w:pPr>
      <w:r w:rsidRPr="001D0478">
        <w:rPr>
          <w:b/>
        </w:rPr>
        <w:lastRenderedPageBreak/>
        <w:t>Tests.c added code</w:t>
      </w:r>
    </w:p>
    <w:p w:rsidR="00364D48" w:rsidRDefault="001D0478" w:rsidP="00691590">
      <w:r>
        <w:rPr>
          <w:noProof/>
          <w:lang w:eastAsia="en-GB"/>
        </w:rPr>
        <w:drawing>
          <wp:inline distT="0" distB="0" distL="0" distR="0" wp14:anchorId="19F7FA8C" wp14:editId="758B9C99">
            <wp:extent cx="3251938" cy="35623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303" cy="3575896"/>
                    </a:xfrm>
                    <a:prstGeom prst="rect">
                      <a:avLst/>
                    </a:prstGeom>
                  </pic:spPr>
                </pic:pic>
              </a:graphicData>
            </a:graphic>
          </wp:inline>
        </w:drawing>
      </w:r>
      <w:r w:rsidRPr="001D0478">
        <w:rPr>
          <w:noProof/>
          <w:lang w:eastAsia="en-GB"/>
        </w:rPr>
        <w:t xml:space="preserve"> </w:t>
      </w:r>
      <w:r>
        <w:rPr>
          <w:noProof/>
          <w:lang w:eastAsia="en-GB"/>
        </w:rPr>
        <w:drawing>
          <wp:inline distT="0" distB="0" distL="0" distR="0" wp14:anchorId="0BBC78ED" wp14:editId="09881360">
            <wp:extent cx="3285842" cy="3521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8308" cy="3545789"/>
                    </a:xfrm>
                    <a:prstGeom prst="rect">
                      <a:avLst/>
                    </a:prstGeom>
                  </pic:spPr>
                </pic:pic>
              </a:graphicData>
            </a:graphic>
          </wp:inline>
        </w:drawing>
      </w:r>
    </w:p>
    <w:p w:rsidR="00691590" w:rsidRDefault="00691590" w:rsidP="00E318EF">
      <w:r>
        <w:t>Screen shot of cmd line output:</w:t>
      </w:r>
    </w:p>
    <w:p w:rsidR="001D0478" w:rsidRDefault="001D0478" w:rsidP="00E318EF">
      <w:r>
        <w:rPr>
          <w:noProof/>
          <w:lang w:eastAsia="en-GB"/>
        </w:rPr>
        <w:drawing>
          <wp:inline distT="0" distB="0" distL="0" distR="0" wp14:anchorId="630C4865" wp14:editId="16ECACDD">
            <wp:extent cx="3200400" cy="467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7073" cy="4701139"/>
                    </a:xfrm>
                    <a:prstGeom prst="rect">
                      <a:avLst/>
                    </a:prstGeom>
                  </pic:spPr>
                </pic:pic>
              </a:graphicData>
            </a:graphic>
          </wp:inline>
        </w:drawing>
      </w:r>
      <w:r w:rsidRPr="001D0478">
        <w:rPr>
          <w:noProof/>
          <w:lang w:eastAsia="en-GB"/>
        </w:rPr>
        <w:t xml:space="preserve"> </w:t>
      </w:r>
      <w:r>
        <w:rPr>
          <w:noProof/>
          <w:lang w:eastAsia="en-GB"/>
        </w:rPr>
        <w:drawing>
          <wp:inline distT="0" distB="0" distL="0" distR="0" wp14:anchorId="52505BA2" wp14:editId="0C6CC6A3">
            <wp:extent cx="3381375" cy="470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4705350"/>
                    </a:xfrm>
                    <a:prstGeom prst="rect">
                      <a:avLst/>
                    </a:prstGeom>
                  </pic:spPr>
                </pic:pic>
              </a:graphicData>
            </a:graphic>
          </wp:inline>
        </w:drawing>
      </w:r>
    </w:p>
    <w:p w:rsidR="00364D48" w:rsidRDefault="00364D48" w:rsidP="00E318EF"/>
    <w:p w:rsidR="001D0478" w:rsidRDefault="001D0478" w:rsidP="00E318EF"/>
    <w:p w:rsidR="00691590" w:rsidRDefault="00691590" w:rsidP="00E318EF">
      <w:r>
        <w:lastRenderedPageBreak/>
        <w:t>Question 3:</w:t>
      </w:r>
    </w:p>
    <w:p w:rsidR="00691590" w:rsidRDefault="00691590" w:rsidP="00691590">
      <w:r>
        <w:t>Screen shot of code :</w:t>
      </w:r>
    </w:p>
    <w:p w:rsidR="00691590" w:rsidRDefault="00691590" w:rsidP="00E318EF">
      <w:r>
        <w:t>Screen shot of cmd line output:</w:t>
      </w:r>
    </w:p>
    <w:p w:rsidR="00691590" w:rsidRDefault="00691590" w:rsidP="00E318EF">
      <w:r>
        <w:t>Question 4:</w:t>
      </w:r>
    </w:p>
    <w:p w:rsidR="001D0478" w:rsidRDefault="001D0478" w:rsidP="00E318EF">
      <w:r>
        <w:t>(a)</w:t>
      </w:r>
    </w:p>
    <w:p w:rsidR="00E318EF" w:rsidRDefault="00E318EF" w:rsidP="00E318EF">
      <w:r>
        <w:t>Memory required to traverse a linked list in reverse tail to head</w:t>
      </w:r>
    </w:p>
    <w:p w:rsidR="00E318EF" w:rsidRDefault="00E318EF" w:rsidP="00E318EF">
      <w:pPr>
        <w:pStyle w:val="ListBullet"/>
      </w:pPr>
      <w:r>
        <w:t>traversing from head to tail we only need 1 node pointer and call node-&gt;next to get the next node in the list.</w:t>
      </w:r>
    </w:p>
    <w:p w:rsidR="00E318EF" w:rsidRDefault="00E318EF" w:rsidP="00E318EF">
      <w:pPr>
        <w:pStyle w:val="ListBullet"/>
      </w:pPr>
      <w:r>
        <w:t xml:space="preserve">traversing from tail to head </w:t>
      </w:r>
    </w:p>
    <w:p w:rsidR="00E318EF" w:rsidRDefault="00E318EF" w:rsidP="00E318EF">
      <w:pPr>
        <w:pStyle w:val="ListBullet"/>
        <w:tabs>
          <w:tab w:val="clear" w:pos="360"/>
          <w:tab w:val="num" w:pos="720"/>
        </w:tabs>
        <w:ind w:left="720"/>
      </w:pPr>
      <w:r>
        <w:t>we need a length index eg. int length</w:t>
      </w:r>
    </w:p>
    <w:p w:rsidR="00E318EF" w:rsidRDefault="00E318EF" w:rsidP="00E318EF">
      <w:pPr>
        <w:pStyle w:val="ListBullet"/>
        <w:tabs>
          <w:tab w:val="clear" w:pos="360"/>
          <w:tab w:val="num" w:pos="720"/>
        </w:tabs>
        <w:ind w:left="720"/>
      </w:pPr>
      <w:r>
        <w:t>node pointer to traverse to the tail -&gt; head to tail.</w:t>
      </w:r>
    </w:p>
    <w:p w:rsidR="00E318EF" w:rsidRDefault="00E318EF" w:rsidP="00E318EF">
      <w:pPr>
        <w:pStyle w:val="ListBullet"/>
        <w:tabs>
          <w:tab w:val="clear" w:pos="360"/>
          <w:tab w:val="num" w:pos="720"/>
        </w:tabs>
        <w:ind w:left="720"/>
      </w:pPr>
      <w:r>
        <w:t>Increment length every time we call node-&gt;next</w:t>
      </w:r>
    </w:p>
    <w:p w:rsidR="00E318EF" w:rsidRDefault="00E318EF" w:rsidP="00E318EF">
      <w:pPr>
        <w:pStyle w:val="ListBullet"/>
        <w:tabs>
          <w:tab w:val="clear" w:pos="360"/>
          <w:tab w:val="num" w:pos="720"/>
        </w:tabs>
        <w:ind w:left="720"/>
      </w:pPr>
      <w:r>
        <w:t>If node-&gt;next = null we return that</w:t>
      </w:r>
    </w:p>
    <w:p w:rsidR="00E318EF" w:rsidRDefault="00E318EF" w:rsidP="00E318EF">
      <w:pPr>
        <w:pStyle w:val="ListBullet"/>
        <w:tabs>
          <w:tab w:val="clear" w:pos="360"/>
          <w:tab w:val="num" w:pos="720"/>
        </w:tabs>
        <w:ind w:left="720"/>
      </w:pPr>
      <w:r>
        <w:t>Point our nodepointer to the head -&gt; if head isn’t null then we traverse to length-1 node.</w:t>
      </w:r>
    </w:p>
    <w:p w:rsidR="00E318EF" w:rsidRDefault="00E318EF" w:rsidP="00E318EF">
      <w:pPr>
        <w:pStyle w:val="ListBullet"/>
        <w:tabs>
          <w:tab w:val="clear" w:pos="360"/>
          <w:tab w:val="num" w:pos="720"/>
        </w:tabs>
        <w:ind w:left="720"/>
      </w:pPr>
      <w:r>
        <w:t>Function is recursive -&gt; uses a lot of memory</w:t>
      </w:r>
    </w:p>
    <w:p w:rsidR="001D0478" w:rsidRDefault="001D0478" w:rsidP="001D0478">
      <w:pPr>
        <w:pStyle w:val="ListBullet"/>
        <w:numPr>
          <w:ilvl w:val="0"/>
          <w:numId w:val="0"/>
        </w:numPr>
        <w:ind w:left="360" w:hanging="360"/>
      </w:pPr>
    </w:p>
    <w:p w:rsidR="001D0478" w:rsidRDefault="001D0478" w:rsidP="001D0478">
      <w:pPr>
        <w:pStyle w:val="ListBullet"/>
        <w:numPr>
          <w:ilvl w:val="0"/>
          <w:numId w:val="0"/>
        </w:numPr>
        <w:ind w:left="360" w:hanging="360"/>
      </w:pPr>
      <w:r>
        <w:t>(b)</w:t>
      </w:r>
      <w:bookmarkStart w:id="0" w:name="_GoBack"/>
      <w:bookmarkEnd w:id="0"/>
    </w:p>
    <w:p w:rsidR="00E318EF" w:rsidRDefault="00E318EF" w:rsidP="00E318EF">
      <w:pPr>
        <w:pStyle w:val="ListBullet"/>
        <w:numPr>
          <w:ilvl w:val="0"/>
          <w:numId w:val="0"/>
        </w:numPr>
        <w:ind w:left="360" w:hanging="360"/>
      </w:pPr>
    </w:p>
    <w:p w:rsidR="00E318EF" w:rsidRDefault="00E318EF" w:rsidP="00E318EF">
      <w:pPr>
        <w:pStyle w:val="ListBullet"/>
        <w:numPr>
          <w:ilvl w:val="0"/>
          <w:numId w:val="0"/>
        </w:numPr>
        <w:ind w:left="360" w:hanging="360"/>
      </w:pPr>
      <w:r>
        <w:t>How could the structure of a linked list be changed to make this less memory intensive?</w:t>
      </w:r>
    </w:p>
    <w:p w:rsidR="00E318EF" w:rsidRDefault="00E318EF" w:rsidP="00E318EF">
      <w:pPr>
        <w:pStyle w:val="ListBullet"/>
      </w:pPr>
      <w:r>
        <w:t>Usage of doubly linked list.</w:t>
      </w:r>
    </w:p>
    <w:p w:rsidR="00E318EF" w:rsidRDefault="00E318EF" w:rsidP="00E318EF">
      <w:pPr>
        <w:pStyle w:val="ListBullet"/>
      </w:pPr>
      <w:r>
        <w:t>Node has a pointer to next &amp; previous node</w:t>
      </w:r>
      <w:r w:rsidR="00DC6A3F">
        <w:t>.</w:t>
      </w:r>
    </w:p>
    <w:p w:rsidR="00DC6A3F" w:rsidRDefault="00DC6A3F" w:rsidP="00E318EF">
      <w:pPr>
        <w:pStyle w:val="ListBullet"/>
      </w:pPr>
      <w:r>
        <w:t>Allows traversal head to tail &amp; tail to head without recursion in functions.</w:t>
      </w:r>
    </w:p>
    <w:sectPr w:rsidR="00DC6A3F" w:rsidSect="00364D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9005AA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EF"/>
    <w:rsid w:val="001D0478"/>
    <w:rsid w:val="00364D48"/>
    <w:rsid w:val="00691590"/>
    <w:rsid w:val="00DC6A3F"/>
    <w:rsid w:val="00E318EF"/>
    <w:rsid w:val="00F31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3BD7"/>
  <w15:chartTrackingRefBased/>
  <w15:docId w15:val="{84214818-D4B5-45DB-A3F2-3FB55251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318EF"/>
    <w:pPr>
      <w:numPr>
        <w:numId w:val="1"/>
      </w:numPr>
      <w:contextualSpacing/>
    </w:pPr>
  </w:style>
  <w:style w:type="character" w:styleId="Hyperlink">
    <w:name w:val="Hyperlink"/>
    <w:basedOn w:val="DefaultParagraphFont"/>
    <w:uiPriority w:val="99"/>
    <w:unhideWhenUsed/>
    <w:rsid w:val="00691590"/>
    <w:rPr>
      <w:color w:val="0563C1" w:themeColor="hyperlink"/>
      <w:u w:val="single"/>
    </w:rPr>
  </w:style>
  <w:style w:type="character" w:styleId="FollowedHyperlink">
    <w:name w:val="FollowedHyperlink"/>
    <w:basedOn w:val="DefaultParagraphFont"/>
    <w:uiPriority w:val="99"/>
    <w:semiHidden/>
    <w:unhideWhenUsed/>
    <w:rsid w:val="00691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jguy97/ct331_assignment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forCSGOcozcantalttab</dc:creator>
  <cp:keywords/>
  <dc:description/>
  <cp:lastModifiedBy>forCSGOcozcantalttab</cp:lastModifiedBy>
  <cp:revision>2</cp:revision>
  <dcterms:created xsi:type="dcterms:W3CDTF">2017-10-01T11:08:00Z</dcterms:created>
  <dcterms:modified xsi:type="dcterms:W3CDTF">2017-10-02T22:51:00Z</dcterms:modified>
</cp:coreProperties>
</file>